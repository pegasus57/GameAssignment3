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471BB3" w:rsidP="00471BB3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MagiZ GamES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3E1D56" w:rsidRDefault="002912B0" w:rsidP="004B4C47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56"/>
                      <w:szCs w:val="56"/>
                    </w:rPr>
                    <w:alias w:val="Title"/>
                    <w:id w:val="1552425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4B4C47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S</w:t>
                    </w:r>
                    <w:r w:rsidR="004B4C47" w:rsidRPr="00C07BBE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urvivor</w:t>
                    </w:r>
                  </w:sdtContent>
                </w:sdt>
                <w:r w:rsidR="004B4C47">
                  <w:t xml:space="preserve"> </w:t>
                </w:r>
              </w:p>
            </w:tc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471BB3" w:rsidP="004B4C47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noProof/>
                    <w:lang w:val="en-US" w:eastAsia="zh-CN"/>
                  </w:rPr>
                  <mc:AlternateContent>
                    <mc:Choice Requires="wps">
                      <w:drawing>
                        <wp:anchor distT="45720" distB="45720" distL="114300" distR="114300" simplePos="0" relativeHeight="251658240" behindDoc="0" locked="0" layoutInCell="1" allowOverlap="1" wp14:anchorId="63DCAB36" wp14:editId="23A1266A">
                          <wp:simplePos x="0" y="0"/>
                          <wp:positionH relativeFrom="column">
                            <wp:posOffset>1891665</wp:posOffset>
                          </wp:positionH>
                          <wp:positionV relativeFrom="paragraph">
                            <wp:posOffset>-2322195</wp:posOffset>
                          </wp:positionV>
                          <wp:extent cx="2360930" cy="1790700"/>
                          <wp:effectExtent l="0" t="0" r="0" b="0"/>
                          <wp:wrapNone/>
                          <wp:docPr id="217" name="文本框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360930" cy="1790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71BB3" w:rsidRDefault="00471BB3">
                                      <w:r>
                                        <w:rPr>
                                          <w:noProof/>
                                          <w:lang w:val="en-US" w:eastAsia="zh-CN"/>
                                        </w:rPr>
                                        <w:drawing>
                                          <wp:inline distT="0" distB="0" distL="0" distR="0" wp14:anchorId="060B26DC" wp14:editId="74DE7D11">
                                            <wp:extent cx="2169160" cy="1547495"/>
                                            <wp:effectExtent l="0" t="0" r="2540" b="0"/>
                                            <wp:docPr id="3" name="图片 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12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169160" cy="154749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63DCAB36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文本框 2" o:spid="_x0000_s1026" type="#_x0000_t202" style="position:absolute;left:0;text-align:left;margin-left:148.95pt;margin-top:-182.85pt;width:185.9pt;height:141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" filled="f" stroked="f">
                          <v:textbox>
                            <w:txbxContent>
                              <w:p w:rsidR="00471BB3" w:rsidRDefault="00471BB3">
                                <w:r>
                                  <w:rPr>
                                    <w:noProof/>
                                    <w:lang w:val="en-US" w:eastAsia="zh-CN"/>
                                  </w:rPr>
                                  <w:drawing>
                                    <wp:inline distT="0" distB="0" distL="0" distR="0" wp14:anchorId="060B26DC" wp14:editId="74DE7D11">
                                      <wp:extent cx="2169160" cy="1547495"/>
                                      <wp:effectExtent l="0" t="0" r="2540" b="0"/>
                                      <wp:docPr id="3" name="图片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169160" cy="154749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4B4C47" w:rsidRPr="004B4C47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Simple 3D Game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Pr="003E1D56" w:rsidRDefault="003E1D56">
                <w:pPr>
                  <w:pStyle w:val="a3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 xml:space="preserve">Version </w:t>
                </w:r>
                <w:r w:rsidR="00B4424C">
                  <w:rPr>
                    <w:sz w:val="24"/>
                    <w:szCs w:val="24"/>
                  </w:rPr>
                  <w:t>1</w:t>
                </w: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 w:rsidP="00471BB3">
                <w:pPr>
                  <w:pStyle w:val="a3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r w:rsidR="00471BB3">
                  <w:t>MAGIZ</w:t>
                </w:r>
                <w:r>
                  <w:t xml:space="preserve"> Games.</w:t>
                </w:r>
              </w:p>
              <w:p w:rsidR="003E1D56" w:rsidRDefault="003E1D56">
                <w:pPr>
                  <w:pStyle w:val="a3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021BBC" w:rsidP="00471BB3">
                    <w:pPr>
                      <w:pStyle w:val="a3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[</w:t>
                    </w:r>
                    <w:r w:rsidR="00471BB3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Rui Yang</w:t>
                    </w: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]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a3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041C8A" w:rsidP="00041C8A">
                <w:pPr>
                  <w:pStyle w:val="a3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May 16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2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 w:eastAsia="zh-TW"/>
        </w:rPr>
        <w:id w:val="-4085334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12E3B" w:rsidRPr="00E110B1" w:rsidRDefault="00E110B1">
          <w:pPr>
            <w:pStyle w:val="TOC"/>
            <w:rPr>
              <w:rFonts w:eastAsia="宋体"/>
              <w:lang w:val="en-CA"/>
            </w:rPr>
          </w:pPr>
          <w:r>
            <w:rPr>
              <w:rFonts w:eastAsia="宋体"/>
              <w:lang w:val="en-CA"/>
            </w:rPr>
            <w:t>Content</w:t>
          </w:r>
        </w:p>
        <w:p w:rsidR="00014409" w:rsidRDefault="00312E3B">
          <w:pPr>
            <w:pStyle w:val="10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494296" w:history="1">
            <w:r w:rsidR="00014409" w:rsidRPr="00064F08">
              <w:rPr>
                <w:rStyle w:val="a8"/>
                <w:noProof/>
              </w:rPr>
              <w:t>Version History</w:t>
            </w:r>
            <w:r w:rsidR="00014409">
              <w:rPr>
                <w:noProof/>
                <w:webHidden/>
              </w:rPr>
              <w:tab/>
            </w:r>
            <w:r w:rsidR="00014409">
              <w:rPr>
                <w:noProof/>
                <w:webHidden/>
              </w:rPr>
              <w:fldChar w:fldCharType="begin"/>
            </w:r>
            <w:r w:rsidR="00014409">
              <w:rPr>
                <w:noProof/>
                <w:webHidden/>
              </w:rPr>
              <w:instrText xml:space="preserve"> PAGEREF _Toc445494296 \h </w:instrText>
            </w:r>
            <w:r w:rsidR="00014409">
              <w:rPr>
                <w:noProof/>
                <w:webHidden/>
              </w:rPr>
            </w:r>
            <w:r w:rsidR="00014409">
              <w:rPr>
                <w:noProof/>
                <w:webHidden/>
              </w:rPr>
              <w:fldChar w:fldCharType="separate"/>
            </w:r>
            <w:r w:rsidR="00014409">
              <w:rPr>
                <w:noProof/>
                <w:webHidden/>
              </w:rPr>
              <w:t>3</w:t>
            </w:r>
            <w:r w:rsidR="00014409">
              <w:rPr>
                <w:noProof/>
                <w:webHidden/>
              </w:rPr>
              <w:fldChar w:fldCharType="end"/>
            </w:r>
          </w:hyperlink>
        </w:p>
        <w:p w:rsidR="00014409" w:rsidRDefault="00014409">
          <w:pPr>
            <w:pStyle w:val="10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494297" w:history="1">
            <w:r w:rsidRPr="00064F08">
              <w:rPr>
                <w:rStyle w:val="a8"/>
                <w:noProof/>
              </w:rPr>
              <w:t>Game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_Toc445494297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409" w:rsidRDefault="00014409">
          <w:pPr>
            <w:pStyle w:val="20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494298" w:history="1">
            <w:r w:rsidRPr="00064F08">
              <w:rPr>
                <w:rStyle w:val="a8"/>
                <w:noProof/>
              </w:rPr>
              <w:t>Game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_Toc445494298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409" w:rsidRDefault="00014409">
          <w:pPr>
            <w:pStyle w:val="20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494299" w:history="1">
            <w:r w:rsidRPr="00064F08">
              <w:rPr>
                <w:rStyle w:val="a8"/>
                <w:noProof/>
              </w:rPr>
              <w:t>Game Play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_Toc445494299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409" w:rsidRDefault="00014409">
          <w:pPr>
            <w:pStyle w:val="20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494300" w:history="1">
            <w:r w:rsidRPr="00064F08">
              <w:rPr>
                <w:rStyle w:val="a8"/>
                <w:noProof/>
              </w:rPr>
              <w:t>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_Toc445494300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409" w:rsidRDefault="00014409">
          <w:pPr>
            <w:pStyle w:val="20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494301" w:history="1">
            <w:r w:rsidRPr="00064F08">
              <w:rPr>
                <w:rStyle w:val="a8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_Toc445494301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409" w:rsidRDefault="00014409">
          <w:pPr>
            <w:pStyle w:val="20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494302" w:history="1">
            <w:r w:rsidRPr="00064F08">
              <w:rPr>
                <w:rStyle w:val="a8"/>
                <w:noProof/>
              </w:rPr>
              <w:t>Interface Sketch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_Toc445494302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409" w:rsidRDefault="00014409">
          <w:pPr>
            <w:pStyle w:val="20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494303" w:history="1">
            <w:r w:rsidRPr="00064F08">
              <w:rPr>
                <w:rStyle w:val="a8"/>
                <w:noProof/>
              </w:rPr>
              <w:t>Screen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_Toc445494303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409" w:rsidRDefault="00014409">
          <w:pPr>
            <w:pStyle w:val="20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494304" w:history="1">
            <w:r w:rsidRPr="00064F08">
              <w:rPr>
                <w:rStyle w:val="a8"/>
                <w:noProof/>
              </w:rPr>
              <w:t>Game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_Toc445494304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409" w:rsidRDefault="00014409">
          <w:pPr>
            <w:pStyle w:val="20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494305" w:history="1">
            <w:r w:rsidRPr="00064F08">
              <w:rPr>
                <w:rStyle w:val="a8"/>
                <w:noProof/>
              </w:rPr>
              <w:t>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_Toc445494305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409" w:rsidRDefault="00014409">
          <w:pPr>
            <w:pStyle w:val="20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494306" w:history="1">
            <w:r w:rsidRPr="00064F08">
              <w:rPr>
                <w:rStyle w:val="a8"/>
                <w:noProof/>
              </w:rPr>
              <w:t>Enemies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_Toc445494306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409" w:rsidRDefault="00014409">
          <w:pPr>
            <w:pStyle w:val="20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494307" w:history="1">
            <w:r w:rsidRPr="00064F08">
              <w:rPr>
                <w:rStyle w:val="a8"/>
                <w:noProof/>
              </w:rPr>
              <w:t>Scoring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_Toc445494307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409" w:rsidRDefault="00014409">
          <w:pPr>
            <w:pStyle w:val="20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494308" w:history="1">
            <w:r w:rsidRPr="00064F08">
              <w:rPr>
                <w:rStyle w:val="a8"/>
                <w:noProof/>
              </w:rPr>
              <w:t>Sound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_Toc445494308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409" w:rsidRDefault="00014409">
          <w:pPr>
            <w:pStyle w:val="20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494309" w:history="1">
            <w:r w:rsidRPr="00064F08">
              <w:rPr>
                <w:rStyle w:val="a8"/>
                <w:noProof/>
              </w:rPr>
              <w:t>Art / Multimedia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_Toc445494309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E3B" w:rsidRDefault="00312E3B">
          <w:r>
            <w:rPr>
              <w:b/>
              <w:bCs/>
              <w:lang w:val="zh-CN"/>
            </w:rPr>
            <w:fldChar w:fldCharType="end"/>
          </w:r>
        </w:p>
      </w:sdtContent>
    </w:sdt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471BB3">
      <w:pPr>
        <w:pStyle w:val="1"/>
      </w:pPr>
      <w:bookmarkStart w:id="0" w:name="_Toc445494296"/>
      <w:r>
        <w:lastRenderedPageBreak/>
        <w:t>Version History</w:t>
      </w:r>
      <w:bookmarkEnd w:id="0"/>
    </w:p>
    <w:p w:rsidR="00471BB3" w:rsidRDefault="00471BB3">
      <w:pPr>
        <w:rPr>
          <w:sz w:val="24"/>
          <w:szCs w:val="24"/>
        </w:rPr>
      </w:pPr>
      <w:r>
        <w:rPr>
          <w:sz w:val="24"/>
          <w:szCs w:val="24"/>
        </w:rPr>
        <w:t xml:space="preserve">Version1: </w:t>
      </w:r>
      <w:r w:rsidR="00B4424C">
        <w:rPr>
          <w:sz w:val="24"/>
          <w:szCs w:val="24"/>
        </w:rPr>
        <w:t xml:space="preserve">Create the </w:t>
      </w:r>
      <w:r w:rsidR="004B4C47">
        <w:rPr>
          <w:sz w:val="24"/>
          <w:szCs w:val="24"/>
        </w:rPr>
        <w:t>Main scene and add player camera</w:t>
      </w:r>
    </w:p>
    <w:p w:rsidR="00471BB3" w:rsidRDefault="00471BB3">
      <w:pPr>
        <w:rPr>
          <w:sz w:val="24"/>
          <w:szCs w:val="24"/>
        </w:rPr>
      </w:pPr>
    </w:p>
    <w:p w:rsidR="00471BB3" w:rsidRDefault="00471BB3">
      <w:pPr>
        <w:rPr>
          <w:sz w:val="24"/>
          <w:szCs w:val="24"/>
        </w:rPr>
      </w:pPr>
    </w:p>
    <w:p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86D09" w:rsidRDefault="00471BB3" w:rsidP="00471BB3">
      <w:pPr>
        <w:pStyle w:val="1"/>
      </w:pPr>
      <w:bookmarkStart w:id="1" w:name="_Toc445494297"/>
      <w:r>
        <w:lastRenderedPageBreak/>
        <w:t>Game Design</w:t>
      </w:r>
      <w:bookmarkEnd w:id="1"/>
    </w:p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9F6693" w:rsidP="00312E3B">
      <w:pPr>
        <w:pStyle w:val="2"/>
      </w:pPr>
      <w:bookmarkStart w:id="2" w:name="_Toc445494298"/>
      <w:r w:rsidRPr="008C6B2D">
        <w:t>Game Overview</w:t>
      </w:r>
      <w:bookmarkEnd w:id="2"/>
      <w:r w:rsidR="00BF4089">
        <w:t xml:space="preserve"> </w:t>
      </w:r>
    </w:p>
    <w:p w:rsidR="009A4D42" w:rsidRDefault="00471BB3" w:rsidP="00BF4089">
      <w:pPr>
        <w:pStyle w:val="a5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As a player, you </w:t>
      </w:r>
      <w:r w:rsidR="004D38E0">
        <w:rPr>
          <w:i/>
          <w:sz w:val="24"/>
          <w:szCs w:val="24"/>
        </w:rPr>
        <w:t xml:space="preserve">are a </w:t>
      </w:r>
      <w:r w:rsidR="00CA6C53" w:rsidRPr="00CA6C53">
        <w:rPr>
          <w:i/>
          <w:sz w:val="24"/>
          <w:szCs w:val="24"/>
        </w:rPr>
        <w:t>Survivor</w:t>
      </w:r>
      <w:r w:rsidR="002F25AE">
        <w:rPr>
          <w:i/>
          <w:sz w:val="24"/>
          <w:szCs w:val="24"/>
        </w:rPr>
        <w:t xml:space="preserve"> of a </w:t>
      </w:r>
      <w:r w:rsidR="002F25AE" w:rsidRPr="002F25AE">
        <w:rPr>
          <w:i/>
          <w:sz w:val="24"/>
          <w:szCs w:val="24"/>
        </w:rPr>
        <w:t>nuclear explosion</w:t>
      </w:r>
      <w:r>
        <w:rPr>
          <w:i/>
          <w:sz w:val="24"/>
          <w:szCs w:val="24"/>
        </w:rPr>
        <w:t xml:space="preserve">, </w:t>
      </w:r>
      <w:r w:rsidR="002F25AE">
        <w:rPr>
          <w:i/>
          <w:sz w:val="24"/>
          <w:szCs w:val="24"/>
        </w:rPr>
        <w:t xml:space="preserve">u need to get </w:t>
      </w:r>
      <w:r w:rsidR="002F25AE" w:rsidRPr="002F25AE">
        <w:rPr>
          <w:i/>
          <w:sz w:val="24"/>
          <w:szCs w:val="24"/>
        </w:rPr>
        <w:t>material</w:t>
      </w:r>
      <w:r w:rsidR="002F25AE">
        <w:rPr>
          <w:i/>
          <w:sz w:val="24"/>
          <w:szCs w:val="24"/>
        </w:rPr>
        <w:t>s and foods to survive</w:t>
      </w:r>
      <w:r>
        <w:rPr>
          <w:i/>
          <w:sz w:val="24"/>
          <w:szCs w:val="24"/>
        </w:rPr>
        <w:t>.</w:t>
      </w:r>
      <w:r w:rsidR="004D38E0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The more </w:t>
      </w:r>
      <w:r w:rsidR="002F25AE" w:rsidRPr="002F25AE">
        <w:rPr>
          <w:i/>
          <w:sz w:val="24"/>
          <w:szCs w:val="24"/>
        </w:rPr>
        <w:t>material</w:t>
      </w:r>
      <w:r w:rsidR="002F25AE">
        <w:rPr>
          <w:i/>
          <w:sz w:val="24"/>
          <w:szCs w:val="24"/>
        </w:rPr>
        <w:t>s and foods</w:t>
      </w:r>
      <w:r>
        <w:rPr>
          <w:i/>
          <w:sz w:val="24"/>
          <w:szCs w:val="24"/>
        </w:rPr>
        <w:t xml:space="preserve"> you collect, the more score you will get.</w:t>
      </w:r>
    </w:p>
    <w:p w:rsidR="002F25AE" w:rsidRPr="00BF4089" w:rsidRDefault="002F25AE" w:rsidP="00BF4089">
      <w:pPr>
        <w:pStyle w:val="a5"/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Also you will meet many monsters which are created by the </w:t>
      </w:r>
      <w:r w:rsidRPr="002F25AE">
        <w:rPr>
          <w:i/>
          <w:sz w:val="24"/>
          <w:szCs w:val="24"/>
        </w:rPr>
        <w:t>nuclear explosion</w:t>
      </w:r>
      <w:r>
        <w:rPr>
          <w:i/>
          <w:sz w:val="24"/>
          <w:szCs w:val="24"/>
        </w:rPr>
        <w:t>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312E3B">
      <w:pPr>
        <w:pStyle w:val="2"/>
      </w:pPr>
      <w:bookmarkStart w:id="3" w:name="_Toc445494299"/>
      <w:r w:rsidRPr="008C6B2D">
        <w:t>Game Play Mechanics</w:t>
      </w:r>
      <w:bookmarkEnd w:id="3"/>
    </w:p>
    <w:p w:rsidR="00471BB3" w:rsidRDefault="00471BB3" w:rsidP="00686D09">
      <w:pPr>
        <w:pStyle w:val="a5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You </w:t>
      </w:r>
      <w:r w:rsidR="002F25AE">
        <w:rPr>
          <w:i/>
          <w:sz w:val="24"/>
          <w:szCs w:val="24"/>
        </w:rPr>
        <w:t xml:space="preserve">may </w:t>
      </w:r>
      <w:r>
        <w:rPr>
          <w:i/>
          <w:sz w:val="24"/>
          <w:szCs w:val="24"/>
        </w:rPr>
        <w:t xml:space="preserve">have 5 lives, and if </w:t>
      </w:r>
      <w:r w:rsidR="004D38E0">
        <w:rPr>
          <w:i/>
          <w:sz w:val="24"/>
          <w:szCs w:val="24"/>
        </w:rPr>
        <w:t>you</w:t>
      </w:r>
      <w:r>
        <w:rPr>
          <w:i/>
          <w:sz w:val="24"/>
          <w:szCs w:val="24"/>
        </w:rPr>
        <w:t xml:space="preserve"> touch an enemy, the number lives will minus 1. </w:t>
      </w:r>
      <w:r w:rsidR="004D38E0">
        <w:rPr>
          <w:i/>
          <w:sz w:val="24"/>
          <w:szCs w:val="24"/>
        </w:rPr>
        <w:t>If</w:t>
      </w:r>
      <w:r>
        <w:rPr>
          <w:i/>
          <w:sz w:val="24"/>
          <w:szCs w:val="24"/>
        </w:rPr>
        <w:t xml:space="preserve"> it becomes 0</w:t>
      </w:r>
      <w:r w:rsidR="004D38E0">
        <w:rPr>
          <w:i/>
          <w:sz w:val="24"/>
          <w:szCs w:val="24"/>
        </w:rPr>
        <w:t>, game</w:t>
      </w:r>
      <w:r>
        <w:rPr>
          <w:i/>
          <w:sz w:val="24"/>
          <w:szCs w:val="24"/>
        </w:rPr>
        <w:t xml:space="preserve"> will over.</w:t>
      </w:r>
    </w:p>
    <w:p w:rsidR="00686D09" w:rsidRPr="008C6B2D" w:rsidRDefault="00686D09" w:rsidP="00312E3B">
      <w:pPr>
        <w:pStyle w:val="2"/>
      </w:pPr>
    </w:p>
    <w:p w:rsidR="00BF4089" w:rsidRPr="00BF4089" w:rsidRDefault="009F6693" w:rsidP="00312E3B">
      <w:pPr>
        <w:pStyle w:val="2"/>
        <w:rPr>
          <w:i/>
        </w:rPr>
      </w:pPr>
      <w:bookmarkStart w:id="4" w:name="_Toc445494300"/>
      <w:r w:rsidRPr="008C6B2D">
        <w:t>Camera</w:t>
      </w:r>
      <w:bookmarkEnd w:id="4"/>
      <w:r w:rsidR="003E1D34">
        <w:t xml:space="preserve"> </w:t>
      </w:r>
    </w:p>
    <w:p w:rsidR="009F6693" w:rsidRPr="00BF4089" w:rsidRDefault="002F25AE" w:rsidP="00BF4089">
      <w:pPr>
        <w:pStyle w:val="a5"/>
        <w:rPr>
          <w:i/>
          <w:sz w:val="24"/>
          <w:szCs w:val="24"/>
        </w:rPr>
      </w:pPr>
      <w:r>
        <w:rPr>
          <w:i/>
          <w:sz w:val="24"/>
          <w:szCs w:val="24"/>
        </w:rPr>
        <w:t>3D FPS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312E3B">
      <w:pPr>
        <w:pStyle w:val="2"/>
      </w:pPr>
      <w:bookmarkStart w:id="5" w:name="_Toc445494301"/>
      <w:r w:rsidRPr="008C6B2D">
        <w:t>Controls</w:t>
      </w:r>
      <w:bookmarkEnd w:id="5"/>
    </w:p>
    <w:p w:rsidR="00BF4089" w:rsidRDefault="002F25AE" w:rsidP="00BF4089">
      <w:pPr>
        <w:pStyle w:val="a5"/>
        <w:rPr>
          <w:i/>
          <w:sz w:val="24"/>
          <w:szCs w:val="24"/>
        </w:rPr>
      </w:pPr>
      <w:r>
        <w:rPr>
          <w:i/>
          <w:sz w:val="24"/>
          <w:szCs w:val="24"/>
        </w:rPr>
        <w:t>WASD and Space o</w:t>
      </w:r>
      <w:r w:rsidR="00471BB3">
        <w:rPr>
          <w:i/>
          <w:sz w:val="24"/>
          <w:szCs w:val="24"/>
        </w:rPr>
        <w:t>f User’s Keyboard</w:t>
      </w:r>
      <w:r>
        <w:rPr>
          <w:i/>
          <w:sz w:val="24"/>
          <w:szCs w:val="24"/>
        </w:rPr>
        <w:t xml:space="preserve"> to control movement</w:t>
      </w:r>
    </w:p>
    <w:p w:rsidR="002F25AE" w:rsidRDefault="002F25AE" w:rsidP="00BF4089">
      <w:pPr>
        <w:pStyle w:val="a5"/>
        <w:rPr>
          <w:i/>
          <w:sz w:val="24"/>
          <w:szCs w:val="24"/>
        </w:rPr>
      </w:pPr>
      <w:r>
        <w:rPr>
          <w:i/>
          <w:sz w:val="24"/>
          <w:szCs w:val="24"/>
        </w:rPr>
        <w:t>Mouse to control camera</w:t>
      </w:r>
    </w:p>
    <w:p w:rsidR="00285AD6" w:rsidRDefault="00285AD6" w:rsidP="00BF4089">
      <w:pPr>
        <w:pStyle w:val="a5"/>
        <w:rPr>
          <w:i/>
          <w:sz w:val="24"/>
          <w:szCs w:val="24"/>
        </w:rPr>
      </w:pPr>
    </w:p>
    <w:p w:rsidR="00285AD6" w:rsidRPr="00BF4089" w:rsidRDefault="00285AD6" w:rsidP="00BF4089">
      <w:pPr>
        <w:pStyle w:val="a5"/>
        <w:rPr>
          <w:i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312E3B">
      <w:pPr>
        <w:pStyle w:val="2"/>
      </w:pPr>
      <w:bookmarkStart w:id="6" w:name="_Toc445494302"/>
      <w:r w:rsidRPr="008C6B2D">
        <w:lastRenderedPageBreak/>
        <w:t>Interface</w:t>
      </w:r>
      <w:r w:rsidR="00D668E0">
        <w:t xml:space="preserve"> Sketch</w:t>
      </w:r>
      <w:bookmarkEnd w:id="6"/>
    </w:p>
    <w:p w:rsidR="00BF4089" w:rsidRDefault="002F25AE" w:rsidP="00BF4089">
      <w:pPr>
        <w:pStyle w:val="a5"/>
        <w:rPr>
          <w:i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025050D1" wp14:editId="5E391DB8">
            <wp:extent cx="4138295" cy="290499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1848" cy="291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5AE" w:rsidRDefault="002F25AE" w:rsidP="00BF4089">
      <w:pPr>
        <w:pStyle w:val="a5"/>
        <w:rPr>
          <w:i/>
          <w:sz w:val="24"/>
          <w:szCs w:val="24"/>
        </w:rPr>
      </w:pPr>
    </w:p>
    <w:p w:rsidR="002F25AE" w:rsidRDefault="002F25AE" w:rsidP="00BF4089">
      <w:pPr>
        <w:pStyle w:val="a5"/>
        <w:rPr>
          <w:i/>
          <w:sz w:val="24"/>
          <w:szCs w:val="24"/>
        </w:rPr>
      </w:pPr>
      <w:r>
        <w:rPr>
          <w:i/>
          <w:sz w:val="24"/>
          <w:szCs w:val="24"/>
        </w:rPr>
        <w:t>Stand on the top pf a cube:</w:t>
      </w:r>
    </w:p>
    <w:p w:rsidR="002F25AE" w:rsidRDefault="002F25AE" w:rsidP="00BF4089">
      <w:pPr>
        <w:pStyle w:val="a5"/>
        <w:rPr>
          <w:i/>
          <w:sz w:val="24"/>
          <w:szCs w:val="24"/>
        </w:rPr>
      </w:pPr>
      <w:r>
        <w:rPr>
          <w:noProof/>
          <w:lang w:val="en-US" w:eastAsia="zh-CN"/>
        </w:rPr>
        <w:drawing>
          <wp:inline distT="0" distB="0" distL="0" distR="0" wp14:anchorId="23E667C8" wp14:editId="64CE649C">
            <wp:extent cx="4137732" cy="353441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749" cy="354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5AE" w:rsidRDefault="002F25AE" w:rsidP="00BF4089">
      <w:pPr>
        <w:pStyle w:val="a5"/>
        <w:rPr>
          <w:i/>
          <w:sz w:val="24"/>
          <w:szCs w:val="24"/>
        </w:rPr>
      </w:pPr>
    </w:p>
    <w:p w:rsidR="002F25AE" w:rsidRDefault="002F25AE" w:rsidP="00BF4089">
      <w:pPr>
        <w:pStyle w:val="a5"/>
        <w:rPr>
          <w:i/>
          <w:sz w:val="24"/>
          <w:szCs w:val="24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6AACF50E" wp14:editId="360CFECA">
            <wp:extent cx="4142702" cy="20669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8635" cy="206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5AE" w:rsidRDefault="002F25AE" w:rsidP="00BF4089">
      <w:pPr>
        <w:pStyle w:val="a5"/>
        <w:rPr>
          <w:i/>
          <w:sz w:val="24"/>
          <w:szCs w:val="24"/>
        </w:rPr>
      </w:pPr>
    </w:p>
    <w:p w:rsidR="00285AD6" w:rsidRDefault="00285AD6" w:rsidP="00BF4089">
      <w:pPr>
        <w:pStyle w:val="a5"/>
        <w:rPr>
          <w:i/>
          <w:sz w:val="24"/>
          <w:szCs w:val="24"/>
        </w:rPr>
      </w:pPr>
    </w:p>
    <w:p w:rsidR="00E3174C" w:rsidRPr="00BF4089" w:rsidRDefault="00E3174C" w:rsidP="00BF4089">
      <w:pPr>
        <w:pStyle w:val="a5"/>
        <w:rPr>
          <w:i/>
          <w:sz w:val="24"/>
          <w:szCs w:val="24"/>
        </w:rPr>
      </w:pPr>
    </w:p>
    <w:p w:rsidR="00E3174C" w:rsidRPr="00E3174C" w:rsidRDefault="009F6693" w:rsidP="00312E3B">
      <w:pPr>
        <w:pStyle w:val="2"/>
      </w:pPr>
      <w:bookmarkStart w:id="7" w:name="_Toc445494303"/>
      <w:r w:rsidRPr="008C6B2D">
        <w:t>Screen Descriptions</w:t>
      </w:r>
      <w:bookmarkEnd w:id="7"/>
    </w:p>
    <w:p w:rsidR="00E3174C" w:rsidRDefault="00E3174C" w:rsidP="00014409">
      <w:pPr>
        <w:pStyle w:val="a5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When User is playing, </w:t>
      </w:r>
      <w:r w:rsidR="00014409">
        <w:rPr>
          <w:b/>
          <w:sz w:val="24"/>
          <w:szCs w:val="24"/>
        </w:rPr>
        <w:t>there</w:t>
      </w:r>
      <w:r>
        <w:rPr>
          <w:b/>
          <w:sz w:val="24"/>
          <w:szCs w:val="24"/>
        </w:rPr>
        <w:t xml:space="preserve"> is a lives label on the left </w:t>
      </w:r>
      <w:r w:rsidRPr="00E3174C">
        <w:rPr>
          <w:b/>
          <w:sz w:val="24"/>
          <w:szCs w:val="24"/>
        </w:rPr>
        <w:t xml:space="preserve">corner </w:t>
      </w:r>
      <w:r>
        <w:rPr>
          <w:b/>
          <w:sz w:val="24"/>
          <w:szCs w:val="24"/>
        </w:rPr>
        <w:t>of top to show user how many lives left,</w:t>
      </w:r>
    </w:p>
    <w:p w:rsidR="00E3174C" w:rsidRPr="00E3174C" w:rsidRDefault="00E3174C" w:rsidP="00E3174C">
      <w:p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And there is a score </w:t>
      </w:r>
      <w:r w:rsidR="002F25AE">
        <w:rPr>
          <w:b/>
          <w:sz w:val="24"/>
          <w:szCs w:val="24"/>
        </w:rPr>
        <w:t>board on</w:t>
      </w:r>
      <w:r>
        <w:rPr>
          <w:b/>
          <w:sz w:val="24"/>
          <w:szCs w:val="24"/>
        </w:rPr>
        <w:t xml:space="preserve"> the right corner of top to show user how much score they have got.</w:t>
      </w:r>
    </w:p>
    <w:p w:rsidR="00686D09" w:rsidRDefault="00686D09" w:rsidP="00E3174C">
      <w:pPr>
        <w:ind w:firstLine="720"/>
        <w:rPr>
          <w:b/>
          <w:sz w:val="24"/>
          <w:szCs w:val="24"/>
        </w:rPr>
      </w:pPr>
    </w:p>
    <w:p w:rsidR="00BF4089" w:rsidRPr="008C6B2D" w:rsidRDefault="00BF4089" w:rsidP="00312E3B">
      <w:pPr>
        <w:pStyle w:val="2"/>
      </w:pPr>
    </w:p>
    <w:p w:rsidR="00BF4089" w:rsidRPr="00BF4089" w:rsidRDefault="009F6693" w:rsidP="00312E3B">
      <w:pPr>
        <w:pStyle w:val="2"/>
      </w:pPr>
      <w:bookmarkStart w:id="8" w:name="_Toc445494304"/>
      <w:r w:rsidRPr="008C6B2D">
        <w:t>Game World</w:t>
      </w:r>
      <w:bookmarkEnd w:id="8"/>
      <w:r w:rsidR="003E1D34">
        <w:t xml:space="preserve"> </w:t>
      </w:r>
    </w:p>
    <w:p w:rsidR="002F25AE" w:rsidRDefault="002F25AE" w:rsidP="002F25AE">
      <w:pPr>
        <w:pStyle w:val="a5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As a player, you are a </w:t>
      </w:r>
      <w:r w:rsidRPr="00CA6C53">
        <w:rPr>
          <w:i/>
          <w:sz w:val="24"/>
          <w:szCs w:val="24"/>
        </w:rPr>
        <w:t>Survivor</w:t>
      </w:r>
      <w:r>
        <w:rPr>
          <w:i/>
          <w:sz w:val="24"/>
          <w:szCs w:val="24"/>
        </w:rPr>
        <w:t xml:space="preserve"> of a </w:t>
      </w:r>
      <w:r w:rsidRPr="002F25AE">
        <w:rPr>
          <w:i/>
          <w:sz w:val="24"/>
          <w:szCs w:val="24"/>
        </w:rPr>
        <w:t>nuclear explosion</w:t>
      </w:r>
      <w:r>
        <w:rPr>
          <w:i/>
          <w:sz w:val="24"/>
          <w:szCs w:val="24"/>
        </w:rPr>
        <w:t xml:space="preserve">, u need to get </w:t>
      </w:r>
      <w:r w:rsidRPr="002F25AE">
        <w:rPr>
          <w:i/>
          <w:sz w:val="24"/>
          <w:szCs w:val="24"/>
        </w:rPr>
        <w:t>material</w:t>
      </w:r>
      <w:r>
        <w:rPr>
          <w:i/>
          <w:sz w:val="24"/>
          <w:szCs w:val="24"/>
        </w:rPr>
        <w:t xml:space="preserve">s and foods to survive. The more </w:t>
      </w:r>
      <w:r w:rsidRPr="002F25AE">
        <w:rPr>
          <w:i/>
          <w:sz w:val="24"/>
          <w:szCs w:val="24"/>
        </w:rPr>
        <w:t>material</w:t>
      </w:r>
      <w:r>
        <w:rPr>
          <w:i/>
          <w:sz w:val="24"/>
          <w:szCs w:val="24"/>
        </w:rPr>
        <w:t>s and foods you collect, the more score you will get.</w:t>
      </w:r>
    </w:p>
    <w:p w:rsidR="002F25AE" w:rsidRDefault="002F25AE" w:rsidP="002F25AE">
      <w:pPr>
        <w:pStyle w:val="a5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Also you will meet many monsters which are created by the </w:t>
      </w:r>
      <w:r w:rsidRPr="002F25AE">
        <w:rPr>
          <w:i/>
          <w:sz w:val="24"/>
          <w:szCs w:val="24"/>
        </w:rPr>
        <w:t>nuclear explosion</w:t>
      </w:r>
      <w:r>
        <w:rPr>
          <w:i/>
          <w:sz w:val="24"/>
          <w:szCs w:val="24"/>
        </w:rPr>
        <w:t>.</w:t>
      </w:r>
    </w:p>
    <w:p w:rsidR="00F120C6" w:rsidRDefault="00F120C6" w:rsidP="00014409">
      <w:pPr>
        <w:pStyle w:val="2"/>
      </w:pPr>
      <w:r>
        <w:br w:type="page"/>
      </w:r>
    </w:p>
    <w:p w:rsidR="00F120C6" w:rsidRPr="00371C3A" w:rsidRDefault="009F6693" w:rsidP="00371C3A">
      <w:pPr>
        <w:pStyle w:val="2"/>
      </w:pPr>
      <w:bookmarkStart w:id="9" w:name="_Toc445494305"/>
      <w:r w:rsidRPr="008C6B2D">
        <w:lastRenderedPageBreak/>
        <w:t>Characters</w:t>
      </w:r>
      <w:bookmarkEnd w:id="9"/>
    </w:p>
    <w:p w:rsidR="00F120C6" w:rsidRPr="00F120C6" w:rsidRDefault="00F120C6" w:rsidP="00F120C6">
      <w:r>
        <w:tab/>
      </w:r>
    </w:p>
    <w:p w:rsidR="00686D09" w:rsidRPr="008C6B2D" w:rsidRDefault="00686D09" w:rsidP="00F120C6">
      <w:pPr>
        <w:ind w:firstLine="720"/>
        <w:rPr>
          <w:b/>
          <w:sz w:val="24"/>
          <w:szCs w:val="24"/>
        </w:rPr>
      </w:pPr>
    </w:p>
    <w:p w:rsidR="009F6693" w:rsidRDefault="009F6693" w:rsidP="00312E3B">
      <w:pPr>
        <w:pStyle w:val="2"/>
      </w:pPr>
      <w:bookmarkStart w:id="10" w:name="_Toc445494306"/>
      <w:r w:rsidRPr="008C6B2D">
        <w:t>Enemies</w:t>
      </w:r>
      <w:bookmarkEnd w:id="10"/>
    </w:p>
    <w:p w:rsidR="00F120C6" w:rsidRPr="00F120C6" w:rsidRDefault="00F120C6" w:rsidP="00F120C6">
      <w:pPr>
        <w:ind w:firstLine="720"/>
      </w:pPr>
    </w:p>
    <w:p w:rsidR="005C2F0F" w:rsidRPr="005C2F0F" w:rsidRDefault="005C2F0F" w:rsidP="005C2F0F">
      <w:pPr>
        <w:pStyle w:val="a5"/>
        <w:rPr>
          <w:i/>
          <w:sz w:val="24"/>
          <w:szCs w:val="24"/>
        </w:rPr>
      </w:pPr>
    </w:p>
    <w:p w:rsidR="00B354A3" w:rsidRPr="00371C3A" w:rsidRDefault="00B354A3" w:rsidP="00371C3A">
      <w:pPr>
        <w:rPr>
          <w:i/>
          <w:sz w:val="24"/>
          <w:szCs w:val="24"/>
        </w:rPr>
      </w:pPr>
    </w:p>
    <w:p w:rsidR="00014409" w:rsidRDefault="00014409" w:rsidP="00014409">
      <w:pPr>
        <w:pStyle w:val="2"/>
      </w:pPr>
      <w:bookmarkStart w:id="11" w:name="_Toc444544525"/>
      <w:bookmarkStart w:id="12" w:name="_Toc445494307"/>
      <w:r>
        <w:t>Scoring</w:t>
      </w:r>
      <w:bookmarkEnd w:id="11"/>
      <w:bookmarkEnd w:id="12"/>
    </w:p>
    <w:p w:rsidR="00014409" w:rsidRDefault="00014409" w:rsidP="00014409">
      <w:pPr>
        <w:pStyle w:val="a5"/>
        <w:rPr>
          <w:b/>
          <w:sz w:val="24"/>
          <w:szCs w:val="24"/>
        </w:rPr>
      </w:pPr>
      <w:r>
        <w:rPr>
          <w:sz w:val="24"/>
          <w:szCs w:val="24"/>
        </w:rPr>
        <w:t xml:space="preserve">Score goes up by </w:t>
      </w:r>
      <w:r>
        <w:rPr>
          <w:sz w:val="24"/>
          <w:szCs w:val="24"/>
        </w:rPr>
        <w:t>collect foods and materials</w:t>
      </w:r>
      <w:r w:rsidR="000D61D4">
        <w:rPr>
          <w:sz w:val="24"/>
          <w:szCs w:val="24"/>
        </w:rPr>
        <w:t xml:space="preserve"> and kill enemies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312E3B">
      <w:pPr>
        <w:pStyle w:val="2"/>
      </w:pPr>
      <w:bookmarkStart w:id="13" w:name="_Toc445494308"/>
      <w:r w:rsidRPr="008C6B2D">
        <w:t xml:space="preserve">Sound </w:t>
      </w:r>
      <w:r w:rsidR="003E1D34">
        <w:t>Index</w:t>
      </w:r>
      <w:bookmarkEnd w:id="13"/>
    </w:p>
    <w:p w:rsidR="00CA6B70" w:rsidRPr="00CA6B70" w:rsidRDefault="000D61D4" w:rsidP="00CA6B70">
      <w:pPr>
        <w:spacing w:after="0"/>
        <w:ind w:left="720"/>
        <w:rPr>
          <w:b/>
          <w:sz w:val="24"/>
          <w:szCs w:val="24"/>
        </w:rPr>
      </w:pPr>
      <w:r>
        <w:rPr>
          <w:sz w:val="24"/>
          <w:szCs w:val="24"/>
        </w:rPr>
        <w:t>Pick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up:</w:t>
      </w:r>
      <w:r w:rsidR="00CA6B70">
        <w:rPr>
          <w:sz w:val="24"/>
          <w:szCs w:val="24"/>
        </w:rPr>
        <w:t xml:space="preserve"> </w:t>
      </w:r>
      <w:r w:rsidR="00B354A3">
        <w:rPr>
          <w:sz w:val="24"/>
          <w:szCs w:val="24"/>
        </w:rPr>
        <w:t>pick up sound</w:t>
      </w:r>
    </w:p>
    <w:p w:rsidR="00CA6B70" w:rsidRDefault="000D61D4" w:rsidP="00B354A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Hit</w:t>
      </w:r>
      <w:r w:rsidR="00B354A3">
        <w:rPr>
          <w:sz w:val="24"/>
          <w:szCs w:val="24"/>
        </w:rPr>
        <w:t xml:space="preserve"> enemy</w:t>
      </w:r>
      <w:r w:rsidR="00CA6B70">
        <w:rPr>
          <w:sz w:val="24"/>
          <w:szCs w:val="24"/>
        </w:rPr>
        <w:t xml:space="preserve">: </w:t>
      </w:r>
      <w:r w:rsidR="00B354A3">
        <w:rPr>
          <w:sz w:val="24"/>
          <w:szCs w:val="24"/>
        </w:rPr>
        <w:t>hit sound</w:t>
      </w:r>
      <w:r>
        <w:rPr>
          <w:sz w:val="24"/>
          <w:szCs w:val="24"/>
        </w:rPr>
        <w:t>1</w:t>
      </w:r>
    </w:p>
    <w:p w:rsidR="000D61D4" w:rsidRPr="000D61D4" w:rsidRDefault="000D61D4" w:rsidP="000D61D4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Be Hit:</w:t>
      </w:r>
      <w:r w:rsidRPr="000D61D4">
        <w:rPr>
          <w:sz w:val="24"/>
          <w:szCs w:val="24"/>
        </w:rPr>
        <w:t xml:space="preserve"> </w:t>
      </w:r>
      <w:r>
        <w:rPr>
          <w:sz w:val="24"/>
          <w:szCs w:val="24"/>
        </w:rPr>
        <w:t>hit sound</w:t>
      </w:r>
      <w:r>
        <w:rPr>
          <w:sz w:val="24"/>
          <w:szCs w:val="24"/>
        </w:rPr>
        <w:t>2</w:t>
      </w:r>
    </w:p>
    <w:p w:rsidR="00B354A3" w:rsidRDefault="000D61D4" w:rsidP="00B354A3">
      <w:pPr>
        <w:pStyle w:val="a5"/>
        <w:spacing w:after="0"/>
        <w:rPr>
          <w:sz w:val="24"/>
          <w:szCs w:val="24"/>
        </w:rPr>
      </w:pPr>
      <w:r>
        <w:rPr>
          <w:sz w:val="24"/>
          <w:szCs w:val="24"/>
        </w:rPr>
        <w:t>Game</w:t>
      </w:r>
      <w:r w:rsidR="00CA6B70">
        <w:rPr>
          <w:sz w:val="24"/>
          <w:szCs w:val="24"/>
        </w:rPr>
        <w:t xml:space="preserve"> </w:t>
      </w:r>
      <w:r>
        <w:rPr>
          <w:sz w:val="24"/>
          <w:szCs w:val="24"/>
        </w:rPr>
        <w:t>music:</w:t>
      </w:r>
      <w:r w:rsidR="00CA6B70">
        <w:rPr>
          <w:sz w:val="24"/>
          <w:szCs w:val="24"/>
        </w:rPr>
        <w:t xml:space="preserve"> </w:t>
      </w:r>
      <w:r w:rsidR="00B354A3">
        <w:rPr>
          <w:sz w:val="24"/>
          <w:szCs w:val="24"/>
        </w:rPr>
        <w:t xml:space="preserve">To </w:t>
      </w:r>
      <w:proofErr w:type="spellStart"/>
      <w:r w:rsidR="00B354A3">
        <w:rPr>
          <w:sz w:val="24"/>
          <w:szCs w:val="24"/>
        </w:rPr>
        <w:t>Zanarkand</w:t>
      </w:r>
      <w:proofErr w:type="spellEnd"/>
    </w:p>
    <w:p w:rsidR="00CA6B70" w:rsidRPr="008B532C" w:rsidRDefault="008B532C" w:rsidP="00371C3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371C3A" w:rsidRDefault="00371C3A" w:rsidP="00371C3A">
      <w:pPr>
        <w:pStyle w:val="2"/>
      </w:pPr>
      <w:bookmarkStart w:id="14" w:name="_Toc445494309"/>
      <w:r>
        <w:lastRenderedPageBreak/>
        <w:t>Art / Multimedia Index</w:t>
      </w:r>
      <w:bookmarkEnd w:id="14"/>
    </w:p>
    <w:p w:rsidR="005C2F0F" w:rsidRPr="006D0DCB" w:rsidRDefault="005C2F0F" w:rsidP="006D0DCB">
      <w:pPr>
        <w:rPr>
          <w:i/>
          <w:sz w:val="24"/>
          <w:szCs w:val="24"/>
        </w:rPr>
      </w:pPr>
      <w:bookmarkStart w:id="15" w:name="_GoBack"/>
      <w:bookmarkEnd w:id="15"/>
    </w:p>
    <w:sectPr w:rsidR="005C2F0F" w:rsidRPr="006D0DCB" w:rsidSect="00471BB3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2B0" w:rsidRDefault="002912B0" w:rsidP="00C152DC">
      <w:pPr>
        <w:spacing w:after="0" w:line="240" w:lineRule="auto"/>
      </w:pPr>
      <w:r>
        <w:separator/>
      </w:r>
    </w:p>
  </w:endnote>
  <w:endnote w:type="continuationSeparator" w:id="0">
    <w:p w:rsidR="002912B0" w:rsidRDefault="002912B0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a7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471BB3" w:rsidRPr="00471BB3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471BB3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471BB3" w:rsidRDefault="00471BB3">
          <w:pPr>
            <w:pStyle w:val="a6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471BB3" w:rsidRDefault="00471BB3">
          <w:pPr>
            <w:pStyle w:val="a6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71BB3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作者"/>
          <w:tag w:val=""/>
          <w:id w:val="1534151868"/>
          <w:placeholder>
            <w:docPart w:val="5CB490DE09C649869A4E27DD4F56A85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471BB3" w:rsidRDefault="00471BB3">
              <w:pPr>
                <w:pStyle w:val="a7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rFonts w:eastAsia="宋体" w:hint="eastAsia"/>
                  <w:caps/>
                  <w:color w:val="808080" w:themeColor="background1" w:themeShade="80"/>
                  <w:sz w:val="18"/>
                  <w:szCs w:val="18"/>
                  <w:lang w:eastAsia="zh-CN"/>
                </w:rPr>
                <w:t>[Rui Yang]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471BB3" w:rsidRDefault="00471BB3">
          <w:pPr>
            <w:pStyle w:val="a7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D61D4" w:rsidRPr="000D61D4">
            <w:rPr>
              <w:caps/>
              <w:noProof/>
              <w:color w:val="808080" w:themeColor="background1" w:themeShade="80"/>
              <w:sz w:val="18"/>
              <w:szCs w:val="18"/>
              <w:lang w:val="zh-CN" w:eastAsia="zh-CN"/>
            </w:rPr>
            <w:t>8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A765B" w:rsidRDefault="00AA765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2B0" w:rsidRDefault="002912B0" w:rsidP="00C152DC">
      <w:pPr>
        <w:spacing w:after="0" w:line="240" w:lineRule="auto"/>
      </w:pPr>
      <w:r>
        <w:separator/>
      </w:r>
    </w:p>
  </w:footnote>
  <w:footnote w:type="continuationSeparator" w:id="0">
    <w:p w:rsidR="002912B0" w:rsidRDefault="002912B0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a6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B4C47">
                <w:rPr>
                  <w:rFonts w:eastAsia="宋体" w:hint="eastAsia"/>
                  <w:b/>
                  <w:bCs/>
                  <w:caps/>
                  <w:sz w:val="24"/>
                  <w:szCs w:val="24"/>
                  <w:lang w:eastAsia="zh-CN"/>
                </w:rPr>
                <w:t>Survivor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041C8A" w:rsidP="00021BBC">
              <w:pPr>
                <w:pStyle w:val="a6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</w:tr>
  </w:tbl>
  <w:p w:rsidR="00C152DC" w:rsidRDefault="00C152DC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2DC" w:rsidRDefault="00471BB3" w:rsidP="00471BB3">
    <w:pPr>
      <w:pStyle w:val="a6"/>
      <w:tabs>
        <w:tab w:val="clear" w:pos="4680"/>
        <w:tab w:val="clear" w:pos="9360"/>
        <w:tab w:val="left" w:pos="3075"/>
      </w:tabs>
    </w:pPr>
    <w:r w:rsidRPr="00471BB3">
      <w:rPr>
        <w:noProof/>
        <w:color w:val="FFFFFF" w:themeColor="background1"/>
        <w:lang w:val="en-US" w:eastAsia="zh-CN"/>
      </w:rPr>
      <mc:AlternateContent>
        <mc:Choice Requires="wps">
          <w:drawing>
            <wp:anchor distT="0" distB="0" distL="118745" distR="118745" simplePos="0" relativeHeight="251658240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矩形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标题"/>
                            <w:tag w:val=""/>
                            <w:id w:val="158209999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471BB3" w:rsidRDefault="004B4C47">
                              <w:pPr>
                                <w:pStyle w:val="a6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eastAsia="宋体" w:hint="eastAsia"/>
                                  <w:caps/>
                                  <w:color w:val="FFFFFF" w:themeColor="background1"/>
                                  <w:lang w:eastAsia="zh-CN"/>
                                </w:rPr>
                                <w:t>Survivor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矩形 197" o:spid="_x0000_s1027" style="position:absolute;margin-left:0;margin-top:0;width:468.5pt;height:21.3pt;z-index:-25165824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标题"/>
                      <w:tag w:val=""/>
                      <w:id w:val="158209999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471BB3" w:rsidRDefault="004B4C47">
                        <w:pPr>
                          <w:pStyle w:val="a6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rFonts w:eastAsia="宋体" w:hint="eastAsia"/>
                            <w:caps/>
                            <w:color w:val="FFFFFF" w:themeColor="background1"/>
                            <w:lang w:eastAsia="zh-CN"/>
                          </w:rPr>
                          <w:t>Survivor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9520E"/>
    <w:multiLevelType w:val="hybridMultilevel"/>
    <w:tmpl w:val="1242DBA4"/>
    <w:lvl w:ilvl="0" w:tplc="44B2F448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D74813"/>
    <w:multiLevelType w:val="hybridMultilevel"/>
    <w:tmpl w:val="9BF0C2CA"/>
    <w:lvl w:ilvl="0" w:tplc="98C66E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14409"/>
    <w:rsid w:val="00021BBC"/>
    <w:rsid w:val="00023AF4"/>
    <w:rsid w:val="00041C8A"/>
    <w:rsid w:val="00080D8D"/>
    <w:rsid w:val="000D61D4"/>
    <w:rsid w:val="001248E5"/>
    <w:rsid w:val="00135452"/>
    <w:rsid w:val="00285AD6"/>
    <w:rsid w:val="002912B0"/>
    <w:rsid w:val="002F25AE"/>
    <w:rsid w:val="00312E3B"/>
    <w:rsid w:val="00371C3A"/>
    <w:rsid w:val="0039129A"/>
    <w:rsid w:val="003E1D34"/>
    <w:rsid w:val="003E1D56"/>
    <w:rsid w:val="00420F46"/>
    <w:rsid w:val="00450993"/>
    <w:rsid w:val="00471BB3"/>
    <w:rsid w:val="004B4C47"/>
    <w:rsid w:val="004D38E0"/>
    <w:rsid w:val="00524AAA"/>
    <w:rsid w:val="0052734F"/>
    <w:rsid w:val="005C2F0F"/>
    <w:rsid w:val="00663E67"/>
    <w:rsid w:val="00686D09"/>
    <w:rsid w:val="00691022"/>
    <w:rsid w:val="006D0DCB"/>
    <w:rsid w:val="00744BAC"/>
    <w:rsid w:val="007D2A8E"/>
    <w:rsid w:val="00894FA7"/>
    <w:rsid w:val="008B532C"/>
    <w:rsid w:val="008C6B2D"/>
    <w:rsid w:val="008E601F"/>
    <w:rsid w:val="008F3C94"/>
    <w:rsid w:val="00953C99"/>
    <w:rsid w:val="00996533"/>
    <w:rsid w:val="009A4D42"/>
    <w:rsid w:val="009F6693"/>
    <w:rsid w:val="00AA765B"/>
    <w:rsid w:val="00AC60D2"/>
    <w:rsid w:val="00AD223E"/>
    <w:rsid w:val="00B354A3"/>
    <w:rsid w:val="00B4424C"/>
    <w:rsid w:val="00BF4089"/>
    <w:rsid w:val="00C152DC"/>
    <w:rsid w:val="00C94B26"/>
    <w:rsid w:val="00CA0D4C"/>
    <w:rsid w:val="00CA6B70"/>
    <w:rsid w:val="00CA6C53"/>
    <w:rsid w:val="00CD5236"/>
    <w:rsid w:val="00D616BE"/>
    <w:rsid w:val="00D668E0"/>
    <w:rsid w:val="00D82416"/>
    <w:rsid w:val="00E110B1"/>
    <w:rsid w:val="00E3174C"/>
    <w:rsid w:val="00EB6F93"/>
    <w:rsid w:val="00F120C6"/>
    <w:rsid w:val="00F35C9E"/>
    <w:rsid w:val="00F362D0"/>
    <w:rsid w:val="00F3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56C122-350A-4BE0-B9D8-9A7FDD99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71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2E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E1D56"/>
    <w:pPr>
      <w:spacing w:after="0" w:line="240" w:lineRule="auto"/>
    </w:pPr>
  </w:style>
  <w:style w:type="character" w:customStyle="1" w:styleId="Char">
    <w:name w:val="无间隔 Char"/>
    <w:basedOn w:val="a0"/>
    <w:link w:val="a3"/>
    <w:uiPriority w:val="1"/>
    <w:rsid w:val="003E1D56"/>
    <w:rPr>
      <w:rFonts w:eastAsiaTheme="minorEastAsia"/>
    </w:rPr>
  </w:style>
  <w:style w:type="paragraph" w:styleId="a4">
    <w:name w:val="Balloon Text"/>
    <w:basedOn w:val="a"/>
    <w:link w:val="Char0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批注框文本 Char"/>
    <w:basedOn w:val="a0"/>
    <w:link w:val="a4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86D09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眉 Char"/>
    <w:basedOn w:val="a0"/>
    <w:link w:val="a6"/>
    <w:uiPriority w:val="99"/>
    <w:rsid w:val="00C152DC"/>
  </w:style>
  <w:style w:type="paragraph" w:styleId="a7">
    <w:name w:val="footer"/>
    <w:basedOn w:val="a"/>
    <w:link w:val="Char2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页脚 Char"/>
    <w:basedOn w:val="a0"/>
    <w:link w:val="a7"/>
    <w:uiPriority w:val="99"/>
    <w:rsid w:val="00C152DC"/>
  </w:style>
  <w:style w:type="character" w:customStyle="1" w:styleId="1Char">
    <w:name w:val="标题 1 Char"/>
    <w:basedOn w:val="a0"/>
    <w:link w:val="1"/>
    <w:uiPriority w:val="9"/>
    <w:rsid w:val="00471B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12E3B"/>
    <w:pPr>
      <w:spacing w:line="259" w:lineRule="auto"/>
      <w:outlineLvl w:val="9"/>
    </w:pPr>
    <w:rPr>
      <w:lang w:val="en-US" w:eastAsia="zh-CN"/>
    </w:rPr>
  </w:style>
  <w:style w:type="paragraph" w:styleId="20">
    <w:name w:val="toc 2"/>
    <w:basedOn w:val="a"/>
    <w:next w:val="a"/>
    <w:autoRedefine/>
    <w:uiPriority w:val="39"/>
    <w:unhideWhenUsed/>
    <w:rsid w:val="00312E3B"/>
    <w:pPr>
      <w:spacing w:after="100" w:line="259" w:lineRule="auto"/>
      <w:ind w:left="220"/>
    </w:pPr>
    <w:rPr>
      <w:rFonts w:cs="Times New Roman"/>
      <w:lang w:val="en-US" w:eastAsia="zh-CN"/>
    </w:rPr>
  </w:style>
  <w:style w:type="paragraph" w:styleId="10">
    <w:name w:val="toc 1"/>
    <w:basedOn w:val="a"/>
    <w:next w:val="a"/>
    <w:autoRedefine/>
    <w:uiPriority w:val="39"/>
    <w:unhideWhenUsed/>
    <w:rsid w:val="00312E3B"/>
    <w:pPr>
      <w:spacing w:after="100" w:line="259" w:lineRule="auto"/>
    </w:pPr>
    <w:rPr>
      <w:rFonts w:cs="Times New Roman"/>
      <w:lang w:val="en-US" w:eastAsia="zh-CN"/>
    </w:rPr>
  </w:style>
  <w:style w:type="paragraph" w:styleId="3">
    <w:name w:val="toc 3"/>
    <w:basedOn w:val="a"/>
    <w:next w:val="a"/>
    <w:autoRedefine/>
    <w:uiPriority w:val="39"/>
    <w:unhideWhenUsed/>
    <w:rsid w:val="00312E3B"/>
    <w:pPr>
      <w:spacing w:after="100" w:line="259" w:lineRule="auto"/>
      <w:ind w:left="440"/>
    </w:pPr>
    <w:rPr>
      <w:rFonts w:cs="Times New Roman"/>
      <w:lang w:val="en-US" w:eastAsia="zh-CN"/>
    </w:rPr>
  </w:style>
  <w:style w:type="character" w:styleId="a8">
    <w:name w:val="Hyperlink"/>
    <w:basedOn w:val="a0"/>
    <w:uiPriority w:val="99"/>
    <w:unhideWhenUsed/>
    <w:rsid w:val="00312E3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12E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7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774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2795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7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005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357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1702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8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CB490DE09C649869A4E27DD4F56A8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20A234-E491-4528-9F7E-2B319BE9F173}"/>
      </w:docPartPr>
      <w:docPartBody>
        <w:p w:rsidR="006215BB" w:rsidRDefault="00225BF0" w:rsidP="00225BF0">
          <w:pPr>
            <w:pStyle w:val="5CB490DE09C649869A4E27DD4F56A859"/>
          </w:pPr>
          <w:r>
            <w:rPr>
              <w:rStyle w:val="a3"/>
              <w:lang w:val="zh-CN"/>
            </w:rPr>
            <w:t>[</w:t>
          </w:r>
          <w:r>
            <w:rPr>
              <w:rStyle w:val="a3"/>
              <w:lang w:val="zh-CN"/>
            </w:rPr>
            <w:t>作者</w:t>
          </w:r>
          <w:r>
            <w:rPr>
              <w:rStyle w:val="a3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DEA"/>
    <w:rsid w:val="000F0B09"/>
    <w:rsid w:val="00182530"/>
    <w:rsid w:val="00224DEA"/>
    <w:rsid w:val="00225BF0"/>
    <w:rsid w:val="005D15F9"/>
    <w:rsid w:val="006215BB"/>
    <w:rsid w:val="006A43FB"/>
    <w:rsid w:val="009059B8"/>
    <w:rsid w:val="00AB6C94"/>
    <w:rsid w:val="00BE1F32"/>
    <w:rsid w:val="00E2197E"/>
    <w:rsid w:val="00EA2A2A"/>
    <w:rsid w:val="00F1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EABF778D41146F483951C5765B73325">
    <w:name w:val="EEABF778D41146F483951C5765B73325"/>
  </w:style>
  <w:style w:type="paragraph" w:customStyle="1" w:styleId="404C5C541BB64E9A9C36E7EB7DAD746F">
    <w:name w:val="404C5C541BB64E9A9C36E7EB7DAD746F"/>
  </w:style>
  <w:style w:type="paragraph" w:customStyle="1" w:styleId="DCA19EC272354A5A8820C7F5E40A21F2">
    <w:name w:val="DCA19EC272354A5A8820C7F5E40A21F2"/>
  </w:style>
  <w:style w:type="paragraph" w:customStyle="1" w:styleId="68B95922A3F34AABB15113D302FE5F27">
    <w:name w:val="68B95922A3F34AABB15113D302FE5F27"/>
  </w:style>
  <w:style w:type="character" w:styleId="a3">
    <w:name w:val="Placeholder Text"/>
    <w:basedOn w:val="a0"/>
    <w:uiPriority w:val="99"/>
    <w:semiHidden/>
    <w:rsid w:val="00225BF0"/>
    <w:rPr>
      <w:color w:val="808080"/>
    </w:rPr>
  </w:style>
  <w:style w:type="paragraph" w:customStyle="1" w:styleId="5CB490DE09C649869A4E27DD4F56A859">
    <w:name w:val="5CB490DE09C649869A4E27DD4F56A859"/>
    <w:rsid w:val="00225BF0"/>
    <w:pPr>
      <w:spacing w:after="160" w:line="259" w:lineRule="auto"/>
    </w:pPr>
    <w:rPr>
      <w:lang w:val="en-US" w:eastAsia="zh-CN"/>
    </w:rPr>
  </w:style>
  <w:style w:type="paragraph" w:customStyle="1" w:styleId="D0B581CA282E4B98A88EFD31765701BF">
    <w:name w:val="D0B581CA282E4B98A88EFD31765701BF"/>
    <w:rsid w:val="006215BB"/>
    <w:pPr>
      <w:spacing w:after="160" w:line="259" w:lineRule="auto"/>
    </w:pPr>
    <w:rPr>
      <w:lang w:val="en-US" w:eastAsia="zh-CN"/>
    </w:rPr>
  </w:style>
  <w:style w:type="paragraph" w:customStyle="1" w:styleId="4D5D52A379B14A3492A724AE86042C5E">
    <w:name w:val="4D5D52A379B14A3492A724AE86042C5E"/>
    <w:rsid w:val="006215BB"/>
    <w:pPr>
      <w:spacing w:after="160" w:line="259" w:lineRule="auto"/>
    </w:pPr>
    <w:rPr>
      <w:lang w:val="en-US" w:eastAsia="zh-CN"/>
    </w:rPr>
  </w:style>
  <w:style w:type="paragraph" w:customStyle="1" w:styleId="5831FB57573240D5895A29BAC6D98892">
    <w:name w:val="5831FB57573240D5895A29BAC6D98892"/>
    <w:rsid w:val="006215BB"/>
    <w:pPr>
      <w:spacing w:after="160" w:line="259" w:lineRule="auto"/>
    </w:pPr>
    <w:rPr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2012-05-16T00:00:00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0325DE42-4F62-47D5-95C7-DF244AF58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153</TotalTime>
  <Pages>8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MagiZ GamES</Company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Survivor</dc:title>
  <dc:subject>Simple 3D Game</dc:subject>
  <dc:creator>[Rui Yang]</dc:creator>
  <cp:lastModifiedBy>Rui Yang</cp:lastModifiedBy>
  <cp:revision>42</cp:revision>
  <dcterms:created xsi:type="dcterms:W3CDTF">2011-07-15T01:03:00Z</dcterms:created>
  <dcterms:modified xsi:type="dcterms:W3CDTF">2016-03-12T02:19:00Z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